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EFFEC" w14:textId="6AA7C7FF" w:rsidR="0075185C" w:rsidRDefault="009C373B" w:rsidP="0075185C">
      <w:pPr>
        <w:pStyle w:val="Title"/>
      </w:pPr>
      <w:r>
        <w:t>Simulasi Rangkaian Inverter CMOS</w:t>
      </w:r>
    </w:p>
    <w:p w14:paraId="6D48BE85" w14:textId="71C3F89B" w:rsidR="00B36373" w:rsidRDefault="00557EEB" w:rsidP="00815C36">
      <w:pPr>
        <w:pStyle w:val="aftertittle"/>
        <w:spacing w:after="0"/>
      </w:pPr>
      <w:r>
        <w:t>Ahmad Jabar Ilmi (5022211038)</w:t>
      </w:r>
    </w:p>
    <w:p w14:paraId="4A66E483" w14:textId="0BF2663C" w:rsidR="00B36373" w:rsidRDefault="00B36373" w:rsidP="00815C36">
      <w:pPr>
        <w:pStyle w:val="aftertittle"/>
        <w:spacing w:after="0"/>
      </w:pPr>
      <w:r>
        <w:t xml:space="preserve">Project url : </w:t>
      </w:r>
      <w:hyperlink r:id="rId10" w:history="1">
        <w:r w:rsidRPr="00B36373">
          <w:rPr>
            <w:color w:val="0000FF"/>
            <w:u w:val="single"/>
          </w:rPr>
          <w:t>ilmiahmad/dsrt2024_Ahmad-Jabar-Ilmi (github.com)</w:t>
        </w:r>
      </w:hyperlink>
    </w:p>
    <w:p w14:paraId="2CF5C301" w14:textId="68CF0312" w:rsidR="00855982" w:rsidRPr="00855982" w:rsidRDefault="009C373B" w:rsidP="00855982">
      <w:pPr>
        <w:pStyle w:val="Heading1"/>
      </w:pPr>
      <w:r>
        <w:t>Rangkaian inverter cmos</w:t>
      </w:r>
    </w:p>
    <w:p w14:paraId="6E896E91" w14:textId="72A33566" w:rsidR="009C373B" w:rsidRPr="00557EEB" w:rsidRDefault="009C373B" w:rsidP="00557EEB">
      <w:pPr>
        <w:jc w:val="both"/>
        <w:rPr>
          <w:rFonts w:cstheme="minorHAnsi"/>
          <w:color w:val="111111"/>
          <w:shd w:val="clear" w:color="auto" w:fill="FFFFFF"/>
        </w:rPr>
      </w:pPr>
      <w:r w:rsidRPr="00557EEB">
        <w:rPr>
          <w:rFonts w:cstheme="minorHAnsi"/>
        </w:rPr>
        <w:t xml:space="preserve">Rangkaian Inverter CMOS merupakan </w:t>
      </w:r>
      <w:r w:rsidRPr="00557EEB">
        <w:rPr>
          <w:rFonts w:cstheme="minorHAnsi"/>
          <w:color w:val="111111"/>
          <w:shd w:val="clear" w:color="auto" w:fill="FFFFFF"/>
        </w:rPr>
        <w:t> rangkaian</w:t>
      </w:r>
      <w:r w:rsidRPr="00557EEB">
        <w:rPr>
          <w:rFonts w:cstheme="minorHAnsi"/>
          <w:color w:val="111111"/>
          <w:shd w:val="clear" w:color="auto" w:fill="FFFFFF"/>
        </w:rPr>
        <w:t xml:space="preserve"> logika inverter</w:t>
      </w:r>
      <w:r w:rsidRPr="00557EEB">
        <w:rPr>
          <w:rFonts w:cstheme="minorHAnsi"/>
          <w:color w:val="111111"/>
          <w:shd w:val="clear" w:color="auto" w:fill="FFFFFF"/>
        </w:rPr>
        <w:t xml:space="preserve"> yang memanfaatkan pasangan </w:t>
      </w:r>
      <w:r w:rsidRPr="00557EEB">
        <w:rPr>
          <w:rStyle w:val="Strong"/>
          <w:rFonts w:cstheme="minorHAnsi"/>
          <w:color w:val="111111"/>
          <w:shd w:val="clear" w:color="auto" w:fill="FFFFFF"/>
        </w:rPr>
        <w:t>NMOS</w:t>
      </w:r>
      <w:r w:rsidRPr="00557EEB">
        <w:rPr>
          <w:rFonts w:cstheme="minorHAnsi"/>
          <w:color w:val="111111"/>
          <w:shd w:val="clear" w:color="auto" w:fill="FFFFFF"/>
        </w:rPr>
        <w:t> sebagai saklar pulldown dan </w:t>
      </w:r>
      <w:r w:rsidRPr="00557EEB">
        <w:rPr>
          <w:rStyle w:val="Strong"/>
          <w:rFonts w:cstheme="minorHAnsi"/>
          <w:color w:val="111111"/>
          <w:shd w:val="clear" w:color="auto" w:fill="FFFFFF"/>
        </w:rPr>
        <w:t>PMOS</w:t>
      </w:r>
      <w:r w:rsidRPr="00557EEB">
        <w:rPr>
          <w:rFonts w:cstheme="minorHAnsi"/>
          <w:color w:val="111111"/>
          <w:shd w:val="clear" w:color="auto" w:fill="FFFFFF"/>
        </w:rPr>
        <w:t> sebagai saklar pull-up.</w:t>
      </w:r>
      <w:r w:rsidRPr="00557EEB">
        <w:rPr>
          <w:rFonts w:cstheme="minorHAnsi"/>
          <w:color w:val="111111"/>
          <w:shd w:val="clear" w:color="auto" w:fill="FFFFFF"/>
        </w:rPr>
        <w:t xml:space="preserve"> Rangkaian ini memiliki kelebihan yaitu disipasi daya statis nol dan kemampuan switching yang baik.</w:t>
      </w:r>
    </w:p>
    <w:p w14:paraId="22438564" w14:textId="7248D87F" w:rsidR="009C373B" w:rsidRDefault="00557EEB" w:rsidP="009C373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Spesifikasi Desain</w:t>
      </w:r>
    </w:p>
    <w:p w14:paraId="03210512" w14:textId="245C2875" w:rsidR="00557EEB" w:rsidRPr="00557EEB" w:rsidRDefault="00557EEB" w:rsidP="00557EEB">
      <w:pPr>
        <w:pStyle w:val="ListParagraph"/>
        <w:numPr>
          <w:ilvl w:val="0"/>
          <w:numId w:val="31"/>
        </w:numPr>
        <w:rPr>
          <w:rFonts w:cstheme="minorHAnsi"/>
        </w:rPr>
      </w:pPr>
      <w:r w:rsidRPr="00557EEB">
        <w:rPr>
          <w:rFonts w:cstheme="minorHAnsi"/>
        </w:rPr>
        <w:t>Tegangan Sumber 1.8v</w:t>
      </w:r>
    </w:p>
    <w:p w14:paraId="3CA0A485" w14:textId="51D860E0" w:rsidR="00557EEB" w:rsidRPr="00557EEB" w:rsidRDefault="00557EEB" w:rsidP="00557EEB">
      <w:pPr>
        <w:pStyle w:val="ListParagraph"/>
        <w:numPr>
          <w:ilvl w:val="0"/>
          <w:numId w:val="30"/>
        </w:numPr>
        <w:rPr>
          <w:rFonts w:cstheme="minorHAnsi"/>
        </w:rPr>
      </w:pPr>
      <w:r w:rsidRPr="00557EEB">
        <w:rPr>
          <w:rFonts w:cstheme="minorHAnsi"/>
        </w:rPr>
        <w:t>Model FET Google</w:t>
      </w:r>
      <w:r w:rsidR="009C373B" w:rsidRPr="00557EEB">
        <w:rPr>
          <w:rFonts w:cstheme="minorHAnsi"/>
        </w:rPr>
        <w:t xml:space="preserve"> skywater_130 pdk</w:t>
      </w:r>
    </w:p>
    <w:p w14:paraId="6C328680" w14:textId="7E6E120F" w:rsidR="009C373B" w:rsidRPr="00557EEB" w:rsidRDefault="009C373B" w:rsidP="00557EEB">
      <w:pPr>
        <w:pStyle w:val="ListParagraph"/>
        <w:numPr>
          <w:ilvl w:val="1"/>
          <w:numId w:val="30"/>
        </w:numPr>
        <w:rPr>
          <w:rFonts w:cstheme="minorHAnsi"/>
        </w:rPr>
      </w:pPr>
      <w:r w:rsidRPr="00557EEB">
        <w:rPr>
          <w:rFonts w:cstheme="minorHAnsi"/>
        </w:rPr>
        <w:t xml:space="preserve">pfet_01v8 </w:t>
      </w:r>
      <w:r w:rsidR="00557EEB" w:rsidRPr="00557EEB">
        <w:rPr>
          <w:rFonts w:cstheme="minorHAnsi"/>
        </w:rPr>
        <w:t xml:space="preserve"> dengan dimensi 1.14 / 0.15 micron</w:t>
      </w:r>
    </w:p>
    <w:p w14:paraId="112292F4" w14:textId="02129DB7" w:rsidR="00557EEB" w:rsidRPr="00557EEB" w:rsidRDefault="009C373B" w:rsidP="00557EEB">
      <w:pPr>
        <w:pStyle w:val="ListParagraph"/>
        <w:numPr>
          <w:ilvl w:val="1"/>
          <w:numId w:val="30"/>
        </w:numPr>
        <w:rPr>
          <w:rFonts w:cstheme="minorHAnsi"/>
        </w:rPr>
      </w:pPr>
      <w:r w:rsidRPr="00557EEB">
        <w:rPr>
          <w:rFonts w:cstheme="minorHAnsi"/>
        </w:rPr>
        <w:t>nfet_01v8</w:t>
      </w:r>
      <w:r w:rsidR="00557EEB" w:rsidRPr="00557EEB">
        <w:rPr>
          <w:rFonts w:cstheme="minorHAnsi"/>
        </w:rPr>
        <w:t xml:space="preserve"> dengan dimensi 0.38 / 0.15 micron</w:t>
      </w:r>
    </w:p>
    <w:p w14:paraId="5B2171B5" w14:textId="3E13F8E4" w:rsidR="009C373B" w:rsidRDefault="009C373B" w:rsidP="009C373B">
      <w:pPr>
        <w:jc w:val="center"/>
      </w:pPr>
      <w:r>
        <w:rPr>
          <w:rFonts w:ascii="Times New Roman" w:hAnsi="Times New Roman" w:cs="Times New Roman"/>
          <w:noProof/>
          <w:color w:val="111111"/>
          <w:shd w:val="clear" w:color="auto" w:fill="FFFFFF"/>
        </w:rPr>
        <w:drawing>
          <wp:inline distT="0" distB="0" distL="0" distR="0" wp14:anchorId="1F401ED8" wp14:editId="79EBFA0A">
            <wp:extent cx="4413057" cy="4248785"/>
            <wp:effectExtent l="0" t="0" r="6985" b="0"/>
            <wp:docPr id="81932009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20091" name="Picture 1" descr="A computer screen shot of a computer pro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1" t="20784" r="32265" b="18138"/>
                    <a:stretch/>
                  </pic:blipFill>
                  <pic:spPr bwMode="auto">
                    <a:xfrm>
                      <a:off x="0" y="0"/>
                      <a:ext cx="4418206" cy="425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25952" w14:textId="6C5A3721" w:rsidR="00557EEB" w:rsidRDefault="00557EEB" w:rsidP="00557EEB">
      <w:pPr>
        <w:pStyle w:val="Heading1"/>
      </w:pPr>
      <w:r>
        <w:lastRenderedPageBreak/>
        <w:t>Hasil simulasi</w:t>
      </w:r>
    </w:p>
    <w:p w14:paraId="4F5EC26A" w14:textId="347F4FC6" w:rsidR="00557EEB" w:rsidRDefault="00557EEB" w:rsidP="00557EEB">
      <w:r>
        <w:t>Berikut hasil simulasi DC Sweep Rangkaian inverter CMOS</w:t>
      </w:r>
    </w:p>
    <w:p w14:paraId="6E8EBBA7" w14:textId="77777777" w:rsidR="00557EEB" w:rsidRDefault="00557EEB" w:rsidP="00557EEB"/>
    <w:p w14:paraId="4DFE64B0" w14:textId="74C1F19B" w:rsidR="00557EEB" w:rsidRPr="00557EEB" w:rsidRDefault="00557EEB" w:rsidP="00557EEB">
      <w:pPr>
        <w:jc w:val="center"/>
      </w:pPr>
      <w:r>
        <w:rPr>
          <w:noProof/>
        </w:rPr>
        <w:drawing>
          <wp:inline distT="0" distB="0" distL="0" distR="0" wp14:anchorId="0863E17E" wp14:editId="00809695">
            <wp:extent cx="4495800" cy="3794620"/>
            <wp:effectExtent l="0" t="0" r="0" b="0"/>
            <wp:docPr id="134875800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58002" name="Picture 2" descr="A screen 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9" t="15765" r="45940" b="14340"/>
                    <a:stretch/>
                  </pic:blipFill>
                  <pic:spPr bwMode="auto">
                    <a:xfrm>
                      <a:off x="0" y="0"/>
                      <a:ext cx="4502564" cy="380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EEB" w:rsidRPr="00557EEB" w:rsidSect="00970A63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8F8ED" w14:textId="77777777" w:rsidR="00970A63" w:rsidRDefault="00970A63" w:rsidP="00855982">
      <w:pPr>
        <w:spacing w:after="0" w:line="240" w:lineRule="auto"/>
      </w:pPr>
      <w:r>
        <w:separator/>
      </w:r>
    </w:p>
  </w:endnote>
  <w:endnote w:type="continuationSeparator" w:id="0">
    <w:p w14:paraId="08E561E0" w14:textId="77777777" w:rsidR="00970A63" w:rsidRDefault="00970A6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51C18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91C62" w14:textId="77777777" w:rsidR="00970A63" w:rsidRDefault="00970A63" w:rsidP="00855982">
      <w:pPr>
        <w:spacing w:after="0" w:line="240" w:lineRule="auto"/>
      </w:pPr>
      <w:r>
        <w:separator/>
      </w:r>
    </w:p>
  </w:footnote>
  <w:footnote w:type="continuationSeparator" w:id="0">
    <w:p w14:paraId="1934257A" w14:textId="77777777" w:rsidR="00970A63" w:rsidRDefault="00970A6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9877DE"/>
    <w:multiLevelType w:val="hybridMultilevel"/>
    <w:tmpl w:val="7A523154"/>
    <w:lvl w:ilvl="0" w:tplc="E17836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BB0E43"/>
    <w:multiLevelType w:val="hybridMultilevel"/>
    <w:tmpl w:val="168C7126"/>
    <w:lvl w:ilvl="0" w:tplc="F78C72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50071804">
    <w:abstractNumId w:val="16"/>
  </w:num>
  <w:num w:numId="2" w16cid:durableId="17738903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2811676">
    <w:abstractNumId w:val="16"/>
  </w:num>
  <w:num w:numId="4" w16cid:durableId="1537355823">
    <w:abstractNumId w:val="16"/>
  </w:num>
  <w:num w:numId="5" w16cid:durableId="780954205">
    <w:abstractNumId w:val="16"/>
  </w:num>
  <w:num w:numId="6" w16cid:durableId="428738564">
    <w:abstractNumId w:val="16"/>
  </w:num>
  <w:num w:numId="7" w16cid:durableId="918900948">
    <w:abstractNumId w:val="16"/>
  </w:num>
  <w:num w:numId="8" w16cid:durableId="1618443993">
    <w:abstractNumId w:val="16"/>
  </w:num>
  <w:num w:numId="9" w16cid:durableId="2042436342">
    <w:abstractNumId w:val="16"/>
  </w:num>
  <w:num w:numId="10" w16cid:durableId="439764125">
    <w:abstractNumId w:val="16"/>
  </w:num>
  <w:num w:numId="11" w16cid:durableId="1605528126">
    <w:abstractNumId w:val="16"/>
  </w:num>
  <w:num w:numId="12" w16cid:durableId="581181842">
    <w:abstractNumId w:val="16"/>
  </w:num>
  <w:num w:numId="13" w16cid:durableId="16471227">
    <w:abstractNumId w:val="10"/>
  </w:num>
  <w:num w:numId="14" w16cid:durableId="2005665767">
    <w:abstractNumId w:val="19"/>
  </w:num>
  <w:num w:numId="15" w16cid:durableId="968977548">
    <w:abstractNumId w:val="11"/>
  </w:num>
  <w:num w:numId="16" w16cid:durableId="2138181936">
    <w:abstractNumId w:val="12"/>
  </w:num>
  <w:num w:numId="17" w16cid:durableId="76169634">
    <w:abstractNumId w:val="9"/>
  </w:num>
  <w:num w:numId="18" w16cid:durableId="1457456207">
    <w:abstractNumId w:val="7"/>
  </w:num>
  <w:num w:numId="19" w16cid:durableId="1536118833">
    <w:abstractNumId w:val="6"/>
  </w:num>
  <w:num w:numId="20" w16cid:durableId="135070357">
    <w:abstractNumId w:val="5"/>
  </w:num>
  <w:num w:numId="21" w16cid:durableId="70659280">
    <w:abstractNumId w:val="4"/>
  </w:num>
  <w:num w:numId="22" w16cid:durableId="1112940296">
    <w:abstractNumId w:val="8"/>
  </w:num>
  <w:num w:numId="23" w16cid:durableId="527916396">
    <w:abstractNumId w:val="3"/>
  </w:num>
  <w:num w:numId="24" w16cid:durableId="1201941720">
    <w:abstractNumId w:val="2"/>
  </w:num>
  <w:num w:numId="25" w16cid:durableId="550115318">
    <w:abstractNumId w:val="1"/>
  </w:num>
  <w:num w:numId="26" w16cid:durableId="1104157803">
    <w:abstractNumId w:val="0"/>
  </w:num>
  <w:num w:numId="27" w16cid:durableId="1345790432">
    <w:abstractNumId w:val="13"/>
  </w:num>
  <w:num w:numId="28" w16cid:durableId="1059473596">
    <w:abstractNumId w:val="17"/>
  </w:num>
  <w:num w:numId="29" w16cid:durableId="1113327418">
    <w:abstractNumId w:val="18"/>
  </w:num>
  <w:num w:numId="30" w16cid:durableId="1728534069">
    <w:abstractNumId w:val="15"/>
  </w:num>
  <w:num w:numId="31" w16cid:durableId="51355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3B"/>
    <w:rsid w:val="001D4362"/>
    <w:rsid w:val="00557EEB"/>
    <w:rsid w:val="0075185C"/>
    <w:rsid w:val="007833A7"/>
    <w:rsid w:val="00815C36"/>
    <w:rsid w:val="0082101F"/>
    <w:rsid w:val="00855982"/>
    <w:rsid w:val="00970A63"/>
    <w:rsid w:val="009C373B"/>
    <w:rsid w:val="00A10484"/>
    <w:rsid w:val="00B3637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4BB2"/>
  <w15:chartTrackingRefBased/>
  <w15:docId w15:val="{329D5836-64B1-45B3-868D-EF977582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C373B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9C373B"/>
    <w:pPr>
      <w:ind w:left="720"/>
      <w:contextualSpacing/>
    </w:pPr>
  </w:style>
  <w:style w:type="paragraph" w:customStyle="1" w:styleId="aftertittle">
    <w:name w:val="after_tittle"/>
    <w:basedOn w:val="Normal"/>
    <w:link w:val="aftertittleChar"/>
    <w:qFormat/>
    <w:rsid w:val="00B36373"/>
  </w:style>
  <w:style w:type="character" w:customStyle="1" w:styleId="aftertittleChar">
    <w:name w:val="after_tittle Char"/>
    <w:basedOn w:val="DefaultParagraphFont"/>
    <w:link w:val="aftertittle"/>
    <w:rsid w:val="00B3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lmiahmad/dsrt2024_Ahmad-Jabar-Ilm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Ahmad Jabar Ilmi</cp:lastModifiedBy>
  <cp:revision>5</cp:revision>
  <cp:lastPrinted>2024-03-29T12:29:00Z</cp:lastPrinted>
  <dcterms:created xsi:type="dcterms:W3CDTF">2024-03-29T12:09:00Z</dcterms:created>
  <dcterms:modified xsi:type="dcterms:W3CDTF">2024-03-29T12:34:00Z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